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Default="009770D2">
      <w:pPr>
        <w:pStyle w:val="Title"/>
      </w:pPr>
      <w:sdt>
        <w:sdtPr>
          <w:alias w:val="Enter your name:"/>
          <w:tag w:val=""/>
          <w:id w:val="-328297061"/>
          <w:placeholder>
            <w:docPart w:val="3668B3DD3A0843248727BE7B4EA2963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D289F">
            <w:t>Marianne Dery</w:t>
          </w:r>
        </w:sdtContent>
      </w:sdt>
    </w:p>
    <w:p w:rsidR="00394A6D" w:rsidRDefault="006D289F" w:rsidP="00C50B74">
      <w:pPr>
        <w:spacing w:after="0"/>
      </w:pPr>
      <w:r>
        <w:t>(873) 376-5422</w:t>
      </w:r>
      <w:r w:rsidR="007D00B3">
        <w:t> | </w:t>
      </w:r>
      <w:r>
        <w:t>mariannedery6842@gmail.com</w:t>
      </w:r>
    </w:p>
    <w:sdt>
      <w:sdtPr>
        <w:alias w:val="Education:"/>
        <w:tag w:val="Education:"/>
        <w:id w:val="1513793667"/>
        <w:placeholder>
          <w:docPart w:val="9449D9A3941A42DC9459D55109595A5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6D289F" w:rsidP="00A22CEF">
      <w:pPr>
        <w:pStyle w:val="Heading2"/>
        <w:spacing w:after="0"/>
      </w:pPr>
      <w:r>
        <w:t>Bachelor of Applied Science in software engineering (CO-OP)</w:t>
      </w:r>
    </w:p>
    <w:p w:rsidR="006D289F" w:rsidRDefault="006D289F" w:rsidP="006D289F">
      <w:pPr>
        <w:spacing w:after="200"/>
      </w:pPr>
      <w:r>
        <w:t>September 2019 - Present | University of Ottawa (Ottawa, Ontario)</w:t>
      </w:r>
    </w:p>
    <w:p w:rsidR="006D289F" w:rsidRDefault="006D289F" w:rsidP="006D289F">
      <w:pPr>
        <w:pStyle w:val="ListBullet"/>
        <w:numPr>
          <w:ilvl w:val="0"/>
          <w:numId w:val="18"/>
        </w:numPr>
        <w:spacing w:after="0"/>
      </w:pPr>
      <w:r>
        <w:t>Admission scholarship: for having an entrance average over 85%</w:t>
      </w:r>
    </w:p>
    <w:p w:rsidR="00394A6D" w:rsidRDefault="006D289F" w:rsidP="006D289F">
      <w:pPr>
        <w:pStyle w:val="ListBullet"/>
        <w:numPr>
          <w:ilvl w:val="0"/>
          <w:numId w:val="18"/>
        </w:numPr>
      </w:pPr>
      <w:r>
        <w:t>Engineering Memorial Scholarships: awarded to only one girl per engineering programs, per year, for her academic and extracurricular achievement as well as her motivation to study in engineering</w:t>
      </w:r>
    </w:p>
    <w:p w:rsidR="00394A6D" w:rsidRDefault="006D289F" w:rsidP="00A22CEF">
      <w:pPr>
        <w:pStyle w:val="Heading2"/>
        <w:spacing w:after="0"/>
      </w:pPr>
      <w:r>
        <w:t>Diploma of Collegial Studies in Natural Science</w:t>
      </w:r>
    </w:p>
    <w:p w:rsidR="00A22CEF" w:rsidRDefault="00A22CEF" w:rsidP="00A22CEF">
      <w:pPr>
        <w:pStyle w:val="ListBullet"/>
        <w:numPr>
          <w:ilvl w:val="0"/>
          <w:numId w:val="0"/>
        </w:numPr>
        <w:spacing w:after="200"/>
        <w:ind w:left="357" w:hanging="357"/>
      </w:pPr>
      <w:r w:rsidRPr="00A22CEF">
        <w:t>September 2017 - August 2019 | Cegep of Outaouais (Gatineau, Quebec)</w:t>
      </w:r>
    </w:p>
    <w:p w:rsidR="00394A6D" w:rsidRDefault="006D289F" w:rsidP="006D289F">
      <w:pPr>
        <w:pStyle w:val="ListBullet"/>
      </w:pPr>
      <w:r>
        <w:t>Academic average of 89%</w:t>
      </w:r>
      <w:r w:rsidR="007D00B3">
        <w:t xml:space="preserve"> </w:t>
      </w:r>
    </w:p>
    <w:p w:rsidR="006D289F" w:rsidRDefault="00A22CEF" w:rsidP="006D289F">
      <w:pPr>
        <w:pStyle w:val="Heading2"/>
      </w:pPr>
      <w:r>
        <w:t>High school diploma</w:t>
      </w:r>
    </w:p>
    <w:p w:rsidR="006D289F" w:rsidRPr="00A22CEF" w:rsidRDefault="00A22CEF" w:rsidP="006D289F">
      <w:pPr>
        <w:spacing w:after="200"/>
        <w:rPr>
          <w:lang w:val="fr-CA"/>
        </w:rPr>
      </w:pPr>
      <w:r w:rsidRPr="00A22CEF">
        <w:rPr>
          <w:lang w:val="fr-CA"/>
        </w:rPr>
        <w:t xml:space="preserve">August 2012 - June 2018 </w:t>
      </w:r>
      <w:r w:rsidR="006D289F" w:rsidRPr="00A22CEF">
        <w:rPr>
          <w:lang w:val="fr-CA"/>
        </w:rPr>
        <w:t>| </w:t>
      </w:r>
      <w:r w:rsidRPr="00A22CEF">
        <w:rPr>
          <w:lang w:val="fr-CA"/>
        </w:rPr>
        <w:t>Collège Saint-Alexandre (Gatineau, Quebec)</w:t>
      </w:r>
    </w:p>
    <w:p w:rsidR="00A22CEF" w:rsidRDefault="00A22CEF" w:rsidP="00A22CEF">
      <w:pPr>
        <w:pStyle w:val="ListBullet"/>
        <w:spacing w:after="0"/>
      </w:pPr>
      <w:r>
        <w:t xml:space="preserve">Director General's award of excellence: For her superior academic average, her good behavior and her constant and applied work (06/2013) </w:t>
      </w:r>
    </w:p>
    <w:p w:rsidR="00A22CEF" w:rsidRDefault="00A22CEF" w:rsidP="00A22CEF">
      <w:pPr>
        <w:pStyle w:val="ListBullet"/>
        <w:spacing w:after="0"/>
      </w:pPr>
      <w:r>
        <w:t xml:space="preserve">Award of distinction: Waterloo's faculty of mathematics emphasize the success of students who scored within the top 20 percent during Gauss' mathematics contest </w:t>
      </w:r>
    </w:p>
    <w:p w:rsidR="006D289F" w:rsidRDefault="00A22CEF" w:rsidP="00A22CEF">
      <w:pPr>
        <w:pStyle w:val="ListBullet"/>
        <w:spacing w:after="0"/>
      </w:pPr>
      <w:r>
        <w:t>Honorary mentions: Awards received for being within the first percentile rank in Chemistry, Mathematics, Ethics, French, English and Arts (08/2012 - 06-2017)</w:t>
      </w:r>
    </w:p>
    <w:sdt>
      <w:sdtPr>
        <w:alias w:val="Skills &amp; Abilities:"/>
        <w:tag w:val="Skills &amp; Abilities:"/>
        <w:id w:val="495469907"/>
        <w:placeholder>
          <w:docPart w:val="2709755A1F544AA6960C5B57EA9E831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007CC4">
      <w:pPr>
        <w:pStyle w:val="Heading2"/>
      </w:pPr>
      <w:r>
        <w:t>Languages</w:t>
      </w:r>
    </w:p>
    <w:p w:rsidR="00007CC4" w:rsidRPr="00007CC4" w:rsidRDefault="00007CC4" w:rsidP="00007CC4">
      <w:pPr>
        <w:pStyle w:val="ListBullet"/>
        <w:spacing w:after="0"/>
      </w:pPr>
      <w:r w:rsidRPr="00007CC4">
        <w:t>Self-learned programming concepts and syntax with online tutorials such as</w:t>
      </w:r>
      <w:r>
        <w:t xml:space="preserve"> </w:t>
      </w:r>
      <w:r w:rsidRPr="00007CC4">
        <w:t xml:space="preserve">w3schools and codeacademy </w:t>
      </w:r>
      <w:r w:rsidR="00B4269C" w:rsidRPr="00007CC4">
        <w:t>to</w:t>
      </w:r>
      <w:r w:rsidRPr="00007CC4">
        <w:t xml:space="preserve"> create Python as well as Java and</w:t>
      </w:r>
      <w:r>
        <w:t xml:space="preserve"> </w:t>
      </w:r>
      <w:r w:rsidRPr="00007CC4">
        <w:t>JavaScript programs respectively</w:t>
      </w:r>
    </w:p>
    <w:p w:rsidR="00007CC4" w:rsidRPr="00007CC4" w:rsidRDefault="00007CC4" w:rsidP="00007CC4">
      <w:pPr>
        <w:pStyle w:val="ListBullet"/>
        <w:spacing w:after="0"/>
      </w:pPr>
      <w:r w:rsidRPr="00007CC4">
        <w:t>Developed back-end software with JavaScript</w:t>
      </w:r>
    </w:p>
    <w:p w:rsidR="00007CC4" w:rsidRPr="00007CC4" w:rsidRDefault="00007CC4" w:rsidP="00007CC4">
      <w:pPr>
        <w:pStyle w:val="ListBullet"/>
        <w:spacing w:after="0"/>
      </w:pPr>
      <w:r w:rsidRPr="00007CC4">
        <w:t>Designed interactive web pages with HTML5 and CSS</w:t>
      </w:r>
    </w:p>
    <w:p w:rsidR="00007CC4" w:rsidRPr="00007CC4" w:rsidRDefault="00007CC4" w:rsidP="00007CC4">
      <w:pPr>
        <w:pStyle w:val="ListBullet"/>
        <w:spacing w:after="0"/>
      </w:pPr>
      <w:r w:rsidRPr="00007CC4">
        <w:t>Built game</w:t>
      </w:r>
      <w:r>
        <w:t>s</w:t>
      </w:r>
      <w:r w:rsidRPr="00007CC4">
        <w:t xml:space="preserve"> with Python 3.0</w:t>
      </w:r>
    </w:p>
    <w:p w:rsidR="00394A6D" w:rsidRDefault="00007CC4" w:rsidP="00007CC4">
      <w:pPr>
        <w:pStyle w:val="ListBullet"/>
      </w:pPr>
      <w:r w:rsidRPr="00007CC4">
        <w:t>Resolved algorithm solutions with Python 3.0</w:t>
      </w:r>
    </w:p>
    <w:p w:rsidR="00394A6D" w:rsidRDefault="00B4269C">
      <w:pPr>
        <w:pStyle w:val="Heading2"/>
      </w:pPr>
      <w:r>
        <w:t>Projects</w:t>
      </w:r>
    </w:p>
    <w:p w:rsidR="00942558" w:rsidRPr="00942558" w:rsidRDefault="00942558" w:rsidP="00942558">
      <w:pPr>
        <w:pStyle w:val="ListBullet"/>
        <w:spacing w:after="0"/>
      </w:pPr>
      <w:r w:rsidRPr="00942558">
        <w:t>Wrote a scientific report to simplify the backpropagation and genetic algorithms</w:t>
      </w:r>
      <w:r>
        <w:t xml:space="preserve"> </w:t>
      </w:r>
      <w:r w:rsidRPr="00942558">
        <w:t>used to train artificial intelligences</w:t>
      </w:r>
    </w:p>
    <w:p w:rsidR="00942558" w:rsidRPr="00942558" w:rsidRDefault="00942558" w:rsidP="00942558">
      <w:pPr>
        <w:pStyle w:val="ListBullet"/>
        <w:spacing w:after="0"/>
      </w:pPr>
      <w:r w:rsidRPr="00942558">
        <w:t>Developed a puzzle game played in the command line</w:t>
      </w:r>
    </w:p>
    <w:p w:rsidR="00942558" w:rsidRPr="00942558" w:rsidRDefault="00942558" w:rsidP="00942558">
      <w:pPr>
        <w:pStyle w:val="ListBullet"/>
        <w:spacing w:after="0"/>
      </w:pPr>
      <w:r w:rsidRPr="00942558">
        <w:t>Conceptualized and implemented an encryption algorithm</w:t>
      </w:r>
    </w:p>
    <w:p w:rsidR="00942558" w:rsidRPr="00942558" w:rsidRDefault="00942558" w:rsidP="00942558">
      <w:pPr>
        <w:pStyle w:val="ListBullet"/>
        <w:spacing w:after="0"/>
      </w:pPr>
      <w:r w:rsidRPr="00942558">
        <w:t>Created an interactive personal web page</w:t>
      </w:r>
    </w:p>
    <w:p w:rsidR="00394A6D" w:rsidRDefault="00942558" w:rsidP="00B4269C">
      <w:pPr>
        <w:pStyle w:val="ListBullet"/>
        <w:spacing w:after="0"/>
      </w:pPr>
      <w:r w:rsidRPr="00942558">
        <w:t>Built a web page to promote a product for an introduction class to software</w:t>
      </w:r>
      <w:r w:rsidR="00B4269C">
        <w:t xml:space="preserve"> </w:t>
      </w:r>
      <w:r w:rsidRPr="00942558">
        <w:t>engineering</w:t>
      </w:r>
    </w:p>
    <w:p w:rsidR="00B4269C" w:rsidRDefault="00B4269C" w:rsidP="00B4269C">
      <w:pPr>
        <w:pStyle w:val="Heading2"/>
      </w:pPr>
      <w:r>
        <w:t>Computer</w:t>
      </w:r>
    </w:p>
    <w:p w:rsidR="00B4269C" w:rsidRDefault="00B4269C" w:rsidP="00B4269C">
      <w:pPr>
        <w:pStyle w:val="ListBullet"/>
        <w:spacing w:after="0"/>
      </w:pPr>
      <w:r>
        <w:t xml:space="preserve">Completed a class about the software applications Word, Excel, and PowerPoint </w:t>
      </w:r>
    </w:p>
    <w:p w:rsidR="00B4269C" w:rsidRDefault="00B4269C" w:rsidP="00B4269C">
      <w:pPr>
        <w:pStyle w:val="ListBullet"/>
        <w:spacing w:after="0"/>
      </w:pPr>
      <w:r>
        <w:t>Organized Word and PowerPoint documents accordingly to the different functionalities of the applications</w:t>
      </w:r>
    </w:p>
    <w:p w:rsidR="00B4269C" w:rsidRDefault="00B4269C" w:rsidP="00B4269C">
      <w:pPr>
        <w:pStyle w:val="ListBullet"/>
        <w:spacing w:after="0"/>
      </w:pPr>
      <w:r>
        <w:lastRenderedPageBreak/>
        <w:t xml:space="preserve">Analyzed sets of data to find the tendencies and other information </w:t>
      </w:r>
      <w:r>
        <w:t>(Excel)</w:t>
      </w:r>
    </w:p>
    <w:p w:rsidR="00B4269C" w:rsidRDefault="00B4269C" w:rsidP="00B4269C">
      <w:pPr>
        <w:pStyle w:val="ListBullet"/>
        <w:spacing w:after="0"/>
      </w:pPr>
      <w:r>
        <w:t>Created graphics and tabs</w:t>
      </w:r>
      <w:r>
        <w:t xml:space="preserve"> (excel)</w:t>
      </w:r>
    </w:p>
    <w:p w:rsidR="00B4269C" w:rsidRDefault="00B4269C" w:rsidP="00B4269C">
      <w:pPr>
        <w:pStyle w:val="ListBullet"/>
      </w:pPr>
      <w:r>
        <w:t>Used formulas to carry out simple calculations and regressions</w:t>
      </w:r>
      <w:r>
        <w:t xml:space="preserve"> (Excel)</w:t>
      </w:r>
    </w:p>
    <w:p w:rsidR="00C50B74" w:rsidRDefault="00C50B74" w:rsidP="00C50B74">
      <w:pPr>
        <w:pStyle w:val="Heading2"/>
      </w:pPr>
      <w:r>
        <w:t xml:space="preserve">Communication </w:t>
      </w:r>
    </w:p>
    <w:p w:rsidR="00C50B74" w:rsidRDefault="00C50B74" w:rsidP="00C50B74">
      <w:pPr>
        <w:pStyle w:val="Heading3"/>
      </w:pPr>
      <w:r>
        <w:t xml:space="preserve">Written skills </w:t>
      </w:r>
    </w:p>
    <w:p w:rsidR="00C50B74" w:rsidRPr="00C50B74" w:rsidRDefault="00C50B74" w:rsidP="00C50B74">
      <w:pPr>
        <w:pStyle w:val="ListBullet"/>
        <w:spacing w:after="0"/>
      </w:pPr>
      <w:r>
        <w:t>Complete</w:t>
      </w:r>
      <w:r w:rsidRPr="00C50B74">
        <w:t xml:space="preserve">d a scientific redaction class </w:t>
      </w:r>
    </w:p>
    <w:p w:rsidR="00C50B74" w:rsidRPr="00C50B74" w:rsidRDefault="00C50B74" w:rsidP="00C50B74">
      <w:pPr>
        <w:pStyle w:val="ListBullet"/>
      </w:pPr>
      <w:r w:rsidRPr="00C50B74">
        <w:t xml:space="preserve">Wrote a progress report for a web development team project </w:t>
      </w:r>
    </w:p>
    <w:p w:rsidR="00C50B74" w:rsidRDefault="00C50B74" w:rsidP="00C50B74">
      <w:pPr>
        <w:pStyle w:val="Heading3"/>
      </w:pPr>
      <w:r>
        <w:t xml:space="preserve">Oral communications </w:t>
      </w:r>
    </w:p>
    <w:p w:rsidR="00C50B74" w:rsidRPr="00C50B74" w:rsidRDefault="00C50B74" w:rsidP="00C50B74">
      <w:pPr>
        <w:pStyle w:val="ListBullet"/>
        <w:spacing w:after="0"/>
      </w:pPr>
      <w:r w:rsidRPr="00C50B74">
        <w:t>Created and presented an oral presentation about the backpropagation algorithm in front of the students in</w:t>
      </w:r>
      <w:r w:rsidRPr="00C50B74">
        <w:t xml:space="preserve"> </w:t>
      </w:r>
      <w:r w:rsidRPr="00C50B74">
        <w:t xml:space="preserve">the natural sciences program </w:t>
      </w:r>
    </w:p>
    <w:p w:rsidR="00C50B74" w:rsidRDefault="00C50B74" w:rsidP="00C50B74">
      <w:pPr>
        <w:pStyle w:val="ListBullet"/>
      </w:pPr>
      <w:r w:rsidRPr="00C50B74">
        <w:t xml:space="preserve">Participated in a round table about literary works </w:t>
      </w:r>
    </w:p>
    <w:p w:rsidR="0007705C" w:rsidRDefault="0007705C" w:rsidP="0007705C">
      <w:pPr>
        <w:pStyle w:val="Heading2"/>
      </w:pPr>
      <w:r>
        <w:t>Leadership</w:t>
      </w:r>
    </w:p>
    <w:p w:rsidR="0007705C" w:rsidRDefault="0007705C" w:rsidP="0007705C">
      <w:pPr>
        <w:pStyle w:val="ListBullet"/>
        <w:spacing w:after="0"/>
      </w:pPr>
      <w:r>
        <w:t>Mentored students with their French studies Assisted students for diverse homework through a</w:t>
      </w:r>
      <w:r>
        <w:t xml:space="preserve"> </w:t>
      </w:r>
      <w:r>
        <w:t xml:space="preserve">Homework Assistance program </w:t>
      </w:r>
    </w:p>
    <w:p w:rsidR="0007705C" w:rsidRDefault="0007705C" w:rsidP="0007705C">
      <w:pPr>
        <w:pStyle w:val="ListBullet"/>
        <w:spacing w:after="0"/>
      </w:pPr>
      <w:r>
        <w:t xml:space="preserve">Organized and lead meetings for school projects </w:t>
      </w:r>
    </w:p>
    <w:p w:rsidR="0007705C" w:rsidRPr="00C50B74" w:rsidRDefault="0007705C" w:rsidP="0007705C">
      <w:pPr>
        <w:pStyle w:val="ListBullet"/>
      </w:pPr>
      <w:r>
        <w:t>Wrote scientific reports in teams</w:t>
      </w:r>
    </w:p>
    <w:sdt>
      <w:sdtPr>
        <w:alias w:val="Experience:"/>
        <w:tag w:val="Experience:"/>
        <w:id w:val="1494989950"/>
        <w:placeholder>
          <w:docPart w:val="3E4D6D8E382A48B1AE7BB0BF12DB487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0600B7" w:rsidRDefault="000600B7" w:rsidP="000600B7">
      <w:pPr>
        <w:pStyle w:val="Heading2"/>
        <w:spacing w:after="0"/>
      </w:pPr>
      <w:r>
        <w:t>Checkout supervisor</w:t>
      </w:r>
    </w:p>
    <w:p w:rsidR="00394A6D" w:rsidRDefault="000600B7" w:rsidP="000600B7">
      <w:pPr>
        <w:spacing w:after="200"/>
      </w:pPr>
      <w:r>
        <w:t xml:space="preserve">IGA extra famille Plante </w:t>
      </w:r>
      <w:r w:rsidR="007D00B3">
        <w:t>| </w:t>
      </w:r>
      <w:r>
        <w:t>05/2018 - 09/2019</w:t>
      </w:r>
    </w:p>
    <w:p w:rsidR="000600B7" w:rsidRDefault="000600B7" w:rsidP="000600B7">
      <w:pPr>
        <w:pStyle w:val="ListBullet"/>
        <w:spacing w:after="0"/>
      </w:pPr>
      <w:r>
        <w:t xml:space="preserve">Took on additional responsibilities which came with the supervisor post within 3 months </w:t>
      </w:r>
    </w:p>
    <w:p w:rsidR="000600B7" w:rsidRDefault="000600B7" w:rsidP="000600B7">
      <w:pPr>
        <w:pStyle w:val="ListBullet"/>
        <w:spacing w:after="0"/>
      </w:pPr>
      <w:r>
        <w:t xml:space="preserve">Proved great leadership by dividing the tasks within the work team Gained communication and problem-solving skills through diverse interactions with the clients </w:t>
      </w:r>
    </w:p>
    <w:p w:rsidR="00394A6D" w:rsidRDefault="000600B7">
      <w:pPr>
        <w:pStyle w:val="ListBullet"/>
      </w:pPr>
      <w:r>
        <w:t>Managed efficiently my time in order to accomplish many tasks simultaneously such as gestion work, supervising the employees and giving a good service to the clients</w:t>
      </w:r>
    </w:p>
    <w:p w:rsidR="000600B7" w:rsidRDefault="000600B7" w:rsidP="000600B7">
      <w:pPr>
        <w:pStyle w:val="Heading2"/>
        <w:spacing w:after="0"/>
      </w:pPr>
      <w:r w:rsidRPr="000600B7">
        <w:t>Coordination and logistic of promotional material</w:t>
      </w:r>
    </w:p>
    <w:p w:rsidR="000600B7" w:rsidRPr="000600B7" w:rsidRDefault="000600B7" w:rsidP="000600B7">
      <w:pPr>
        <w:spacing w:after="200"/>
        <w:rPr>
          <w:lang w:val="fr-CA"/>
        </w:rPr>
      </w:pPr>
      <w:r w:rsidRPr="000600B7">
        <w:rPr>
          <w:lang w:val="fr-CA"/>
        </w:rPr>
        <w:t>Action ontarienne contre la violence faite aux femmes</w:t>
      </w:r>
      <w:r>
        <w:rPr>
          <w:lang w:val="fr-CA"/>
        </w:rPr>
        <w:t xml:space="preserve"> | </w:t>
      </w:r>
      <w:r w:rsidRPr="000600B7">
        <w:rPr>
          <w:lang w:val="fr-CA"/>
        </w:rPr>
        <w:t>02/2017 - 05/2018</w:t>
      </w:r>
    </w:p>
    <w:p w:rsidR="000600B7" w:rsidRDefault="000600B7" w:rsidP="000600B7">
      <w:pPr>
        <w:pStyle w:val="ListBullet"/>
        <w:numPr>
          <w:ilvl w:val="0"/>
          <w:numId w:val="19"/>
        </w:numPr>
        <w:spacing w:after="0"/>
      </w:pPr>
      <w:r>
        <w:t>Developed great efficacity by assembling promotional briefcases</w:t>
      </w:r>
    </w:p>
    <w:p w:rsidR="00D56207" w:rsidRDefault="000600B7" w:rsidP="000600B7">
      <w:pPr>
        <w:pStyle w:val="ListBullet"/>
        <w:numPr>
          <w:ilvl w:val="0"/>
          <w:numId w:val="19"/>
        </w:numPr>
      </w:pPr>
      <w:r>
        <w:t>Learned organization techniques by working with efficacity</w:t>
      </w:r>
    </w:p>
    <w:p w:rsidR="000600B7" w:rsidRDefault="000600B7" w:rsidP="000600B7">
      <w:pPr>
        <w:pStyle w:val="Heading2"/>
        <w:spacing w:after="0"/>
      </w:pPr>
      <w:r w:rsidRPr="000600B7">
        <w:t>Babysitter</w:t>
      </w:r>
    </w:p>
    <w:p w:rsidR="000600B7" w:rsidRPr="000600B7" w:rsidRDefault="000600B7" w:rsidP="000600B7">
      <w:pPr>
        <w:spacing w:after="200"/>
        <w:rPr>
          <w:lang w:val="fr-CA"/>
        </w:rPr>
      </w:pPr>
      <w:r>
        <w:rPr>
          <w:lang w:val="fr-CA"/>
        </w:rPr>
        <w:t xml:space="preserve">Parents | </w:t>
      </w:r>
      <w:r>
        <w:t>01/2012 - Present</w:t>
      </w:r>
    </w:p>
    <w:p w:rsidR="000600B7" w:rsidRDefault="000600B7" w:rsidP="000600B7">
      <w:pPr>
        <w:pStyle w:val="ListBullet"/>
        <w:spacing w:after="0"/>
      </w:pPr>
      <w:r>
        <w:t>Supervised the kids to keep them in a safe and reassuring environment</w:t>
      </w:r>
    </w:p>
    <w:p w:rsidR="000600B7" w:rsidRDefault="000600B7" w:rsidP="000600B7">
      <w:pPr>
        <w:pStyle w:val="ListBullet"/>
        <w:spacing w:after="0"/>
      </w:pPr>
      <w:r>
        <w:t>Demonstrated creativity by creating games to entertain the kids</w:t>
      </w:r>
    </w:p>
    <w:p w:rsidR="000600B7" w:rsidRDefault="000600B7" w:rsidP="000600B7">
      <w:pPr>
        <w:pStyle w:val="ListBullet"/>
      </w:pPr>
      <w:r>
        <w:t>Respected the parent’s instructions</w:t>
      </w:r>
    </w:p>
    <w:p w:rsidR="00A54333" w:rsidRDefault="00A54333" w:rsidP="00A54333">
      <w:pPr>
        <w:pStyle w:val="Heading1"/>
      </w:pPr>
      <w:r>
        <w:t>Media</w:t>
      </w:r>
    </w:p>
    <w:p w:rsidR="00A54333" w:rsidRDefault="00425FFB" w:rsidP="00425FFB">
      <w:pPr>
        <w:pStyle w:val="ListBullet"/>
        <w:spacing w:after="0"/>
      </w:pPr>
      <w:r>
        <w:t>Github:</w:t>
      </w:r>
      <w:r w:rsidR="001946A4">
        <w:t xml:space="preserve"> </w:t>
      </w:r>
      <w:r w:rsidR="001946A4" w:rsidRPr="001946A4">
        <w:t>https://github.com/K3yl3th</w:t>
      </w:r>
    </w:p>
    <w:p w:rsidR="00425FFB" w:rsidRDefault="00425FFB" w:rsidP="00A54333">
      <w:pPr>
        <w:pStyle w:val="ListBullet"/>
      </w:pPr>
      <w:r>
        <w:t>LinkedIn:</w:t>
      </w:r>
      <w:r w:rsidR="001946A4">
        <w:t xml:space="preserve"> </w:t>
      </w:r>
      <w:r w:rsidR="001946A4" w:rsidRPr="001946A4">
        <w:t>https://www.linkedin.com/in/marianne-dery-043b06195/</w:t>
      </w:r>
      <w:bookmarkStart w:id="0" w:name="_GoBack"/>
      <w:bookmarkEnd w:id="0"/>
    </w:p>
    <w:p w:rsidR="00A54333" w:rsidRDefault="00A54333" w:rsidP="00A54333">
      <w:pPr>
        <w:pStyle w:val="Heading1"/>
      </w:pPr>
      <w:r>
        <w:t>References</w:t>
      </w:r>
    </w:p>
    <w:p w:rsidR="00A54333" w:rsidRDefault="00A54333" w:rsidP="00A54333">
      <w:pPr>
        <w:pStyle w:val="ListBullet"/>
      </w:pPr>
      <w:r>
        <w:t>Will be given upon request</w:t>
      </w:r>
    </w:p>
    <w:sectPr w:rsidR="00A54333" w:rsidSect="00374627">
      <w:headerReference w:type="default" r:id="rId7"/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D2" w:rsidRDefault="009770D2">
      <w:pPr>
        <w:spacing w:after="0"/>
      </w:pPr>
      <w:r>
        <w:separator/>
      </w:r>
    </w:p>
  </w:endnote>
  <w:endnote w:type="continuationSeparator" w:id="0">
    <w:p w:rsidR="009770D2" w:rsidRDefault="00977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D2" w:rsidRDefault="009770D2">
      <w:pPr>
        <w:spacing w:after="0"/>
      </w:pPr>
      <w:r>
        <w:separator/>
      </w:r>
    </w:p>
  </w:footnote>
  <w:footnote w:type="continuationSeparator" w:id="0">
    <w:p w:rsidR="009770D2" w:rsidRDefault="009770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0B7" w:rsidRPr="000600B7" w:rsidRDefault="000600B7" w:rsidP="000600B7">
    <w:pPr>
      <w:pStyle w:val="Header"/>
      <w:tabs>
        <w:tab w:val="right" w:pos="10206"/>
      </w:tabs>
      <w:rPr>
        <w:lang w:val="en-CA"/>
      </w:rPr>
    </w:pPr>
    <w:r>
      <w:rPr>
        <w:lang w:val="en-CA"/>
      </w:rPr>
      <w:t>Marianne Dery</w:t>
    </w:r>
    <w:r>
      <w:rPr>
        <w:lang w:val="en-CA"/>
      </w:rPr>
      <w:tab/>
    </w:r>
    <w:r w:rsidRPr="000600B7">
      <w:rPr>
        <w:lang w:val="en-CA"/>
      </w:rPr>
      <w:t>(873) 376-5422 | mariannedery6842@gmail.com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9F"/>
    <w:rsid w:val="00007CC4"/>
    <w:rsid w:val="000600B7"/>
    <w:rsid w:val="0007705C"/>
    <w:rsid w:val="001946A4"/>
    <w:rsid w:val="00220944"/>
    <w:rsid w:val="00374627"/>
    <w:rsid w:val="00394A6D"/>
    <w:rsid w:val="003F19B9"/>
    <w:rsid w:val="00425FFB"/>
    <w:rsid w:val="004476A1"/>
    <w:rsid w:val="00505448"/>
    <w:rsid w:val="005114E7"/>
    <w:rsid w:val="005E5E55"/>
    <w:rsid w:val="00616068"/>
    <w:rsid w:val="006D289F"/>
    <w:rsid w:val="006E401C"/>
    <w:rsid w:val="0077621B"/>
    <w:rsid w:val="007963CE"/>
    <w:rsid w:val="007D00B3"/>
    <w:rsid w:val="008916B6"/>
    <w:rsid w:val="008E10EB"/>
    <w:rsid w:val="00942558"/>
    <w:rsid w:val="009763C8"/>
    <w:rsid w:val="009770D2"/>
    <w:rsid w:val="00A22CEF"/>
    <w:rsid w:val="00A54333"/>
    <w:rsid w:val="00A8131A"/>
    <w:rsid w:val="00B4269C"/>
    <w:rsid w:val="00B769EE"/>
    <w:rsid w:val="00BC4257"/>
    <w:rsid w:val="00C50B74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F1ACD21-C87D-4C58-B270-ABC6604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68B3DD3A0843248727BE7B4EA2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A6667-C33D-4B98-BA88-BAB0CB880C0B}"/>
      </w:docPartPr>
      <w:docPartBody>
        <w:p w:rsidR="00000000" w:rsidRDefault="00EB29AD">
          <w:pPr>
            <w:pStyle w:val="3668B3DD3A0843248727BE7B4EA29635"/>
          </w:pPr>
          <w:r>
            <w:t>Your Name</w:t>
          </w:r>
        </w:p>
      </w:docPartBody>
    </w:docPart>
    <w:docPart>
      <w:docPartPr>
        <w:name w:val="9449D9A3941A42DC9459D5510959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DCB7-67A7-433B-9178-998F350182DB}"/>
      </w:docPartPr>
      <w:docPartBody>
        <w:p w:rsidR="00000000" w:rsidRDefault="00EB29AD">
          <w:pPr>
            <w:pStyle w:val="9449D9A3941A42DC9459D55109595A52"/>
          </w:pPr>
          <w:r>
            <w:t>Education</w:t>
          </w:r>
        </w:p>
      </w:docPartBody>
    </w:docPart>
    <w:docPart>
      <w:docPartPr>
        <w:name w:val="2709755A1F544AA6960C5B57EA9E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183E3-A33D-4FBE-AD12-4AC68A4E0E31}"/>
      </w:docPartPr>
      <w:docPartBody>
        <w:p w:rsidR="00000000" w:rsidRDefault="00EB29AD">
          <w:pPr>
            <w:pStyle w:val="2709755A1F544AA6960C5B57EA9E8315"/>
          </w:pPr>
          <w:r>
            <w:t>Skills &amp; Abilities</w:t>
          </w:r>
        </w:p>
      </w:docPartBody>
    </w:docPart>
    <w:docPart>
      <w:docPartPr>
        <w:name w:val="3E4D6D8E382A48B1AE7BB0BF12DB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AAE56-C0F4-42EF-AE23-70985282082D}"/>
      </w:docPartPr>
      <w:docPartBody>
        <w:p w:rsidR="00000000" w:rsidRDefault="00EB29AD">
          <w:pPr>
            <w:pStyle w:val="3E4D6D8E382A48B1AE7BB0BF12DB487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D"/>
    <w:rsid w:val="00EB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68B3DD3A0843248727BE7B4EA29635">
    <w:name w:val="3668B3DD3A0843248727BE7B4EA29635"/>
  </w:style>
  <w:style w:type="paragraph" w:customStyle="1" w:styleId="D1C3043357C446B6977542289FBF7E05">
    <w:name w:val="D1C3043357C446B6977542289FBF7E05"/>
  </w:style>
  <w:style w:type="paragraph" w:customStyle="1" w:styleId="2BD9829D2E0B49AB9C880FEAC2D05381">
    <w:name w:val="2BD9829D2E0B49AB9C880FEAC2D05381"/>
  </w:style>
  <w:style w:type="paragraph" w:customStyle="1" w:styleId="3416CDEB2FA043289AC041A6BDC9FC1A">
    <w:name w:val="3416CDEB2FA043289AC041A6BDC9FC1A"/>
  </w:style>
  <w:style w:type="paragraph" w:customStyle="1" w:styleId="D213E0F5C0B34F32A147AB5961C62A78">
    <w:name w:val="D213E0F5C0B34F32A147AB5961C62A78"/>
  </w:style>
  <w:style w:type="paragraph" w:customStyle="1" w:styleId="B6084EE7C8BC4F2CB235BC279FEEE1DF">
    <w:name w:val="B6084EE7C8BC4F2CB235BC279FEEE1DF"/>
  </w:style>
  <w:style w:type="paragraph" w:customStyle="1" w:styleId="9AA075CD1D164C0F973CAEC966B647D9">
    <w:name w:val="9AA075CD1D164C0F973CAEC966B647D9"/>
  </w:style>
  <w:style w:type="paragraph" w:customStyle="1" w:styleId="9449D9A3941A42DC9459D55109595A52">
    <w:name w:val="9449D9A3941A42DC9459D55109595A52"/>
  </w:style>
  <w:style w:type="paragraph" w:customStyle="1" w:styleId="BEDA4FD7E0F04875B78983A431DC8D8A">
    <w:name w:val="BEDA4FD7E0F04875B78983A431DC8D8A"/>
  </w:style>
  <w:style w:type="paragraph" w:customStyle="1" w:styleId="77F814800E7D4F5DB6A6C4080A2E1C35">
    <w:name w:val="77F814800E7D4F5DB6A6C4080A2E1C35"/>
  </w:style>
  <w:style w:type="paragraph" w:customStyle="1" w:styleId="D5FB242EC2C64589AA04B4290BEB962D">
    <w:name w:val="D5FB242EC2C64589AA04B4290BEB962D"/>
  </w:style>
  <w:style w:type="paragraph" w:customStyle="1" w:styleId="E8024282D0E44066964518E9BA7A0410">
    <w:name w:val="E8024282D0E44066964518E9BA7A0410"/>
  </w:style>
  <w:style w:type="paragraph" w:customStyle="1" w:styleId="70AEECBF48A34151A23C208036906A4A">
    <w:name w:val="70AEECBF48A34151A23C208036906A4A"/>
  </w:style>
  <w:style w:type="paragraph" w:customStyle="1" w:styleId="B68950CDB157450BB94E61129A5165C6">
    <w:name w:val="B68950CDB157450BB94E61129A5165C6"/>
  </w:style>
  <w:style w:type="paragraph" w:customStyle="1" w:styleId="4ECDC44A478F46E388D67A93EB992DEB">
    <w:name w:val="4ECDC44A478F46E388D67A93EB992DEB"/>
  </w:style>
  <w:style w:type="paragraph" w:customStyle="1" w:styleId="C604977B6150440E9C68A4956479FE41">
    <w:name w:val="C604977B6150440E9C68A4956479FE41"/>
  </w:style>
  <w:style w:type="paragraph" w:customStyle="1" w:styleId="65CCCBC315D74CD8A31A4060A550B513">
    <w:name w:val="65CCCBC315D74CD8A31A4060A550B513"/>
  </w:style>
  <w:style w:type="paragraph" w:customStyle="1" w:styleId="D6EF8444F13C4F4FBCB1BCE5865AEF89">
    <w:name w:val="D6EF8444F13C4F4FBCB1BCE5865AEF89"/>
  </w:style>
  <w:style w:type="paragraph" w:customStyle="1" w:styleId="09F2C7FCCD864378A682BA4DB29D8EAE">
    <w:name w:val="09F2C7FCCD864378A682BA4DB29D8EAE"/>
  </w:style>
  <w:style w:type="paragraph" w:customStyle="1" w:styleId="2709755A1F544AA6960C5B57EA9E8315">
    <w:name w:val="2709755A1F544AA6960C5B57EA9E8315"/>
  </w:style>
  <w:style w:type="paragraph" w:customStyle="1" w:styleId="7B78C71271424CAB85B28CC4FA1134C3">
    <w:name w:val="7B78C71271424CAB85B28CC4FA1134C3"/>
  </w:style>
  <w:style w:type="paragraph" w:customStyle="1" w:styleId="337CE6C4DFB841D7955B965D5070A991">
    <w:name w:val="337CE6C4DFB841D7955B965D5070A991"/>
  </w:style>
  <w:style w:type="paragraph" w:customStyle="1" w:styleId="0176FBD1B27D427081A5F71E87A00670">
    <w:name w:val="0176FBD1B27D427081A5F71E87A00670"/>
  </w:style>
  <w:style w:type="paragraph" w:customStyle="1" w:styleId="B9763515DC554201A17BE1683ABAF0AD">
    <w:name w:val="B9763515DC554201A17BE1683ABAF0AD"/>
  </w:style>
  <w:style w:type="paragraph" w:customStyle="1" w:styleId="969F3BB25B464CA3AA1616466EFF4F88">
    <w:name w:val="969F3BB25B464CA3AA1616466EFF4F88"/>
  </w:style>
  <w:style w:type="paragraph" w:customStyle="1" w:styleId="1B7B0E132A924C3BA1C987A259A6FC0D">
    <w:name w:val="1B7B0E132A924C3BA1C987A259A6FC0D"/>
  </w:style>
  <w:style w:type="paragraph" w:customStyle="1" w:styleId="67D69155B36044E99230174F51DCD73F">
    <w:name w:val="67D69155B36044E99230174F51DCD73F"/>
  </w:style>
  <w:style w:type="paragraph" w:customStyle="1" w:styleId="2786AFF752654FF9903FE8246892D90A">
    <w:name w:val="2786AFF752654FF9903FE8246892D90A"/>
  </w:style>
  <w:style w:type="paragraph" w:customStyle="1" w:styleId="3E4D6D8E382A48B1AE7BB0BF12DB4875">
    <w:name w:val="3E4D6D8E382A48B1AE7BB0BF12DB4875"/>
  </w:style>
  <w:style w:type="paragraph" w:customStyle="1" w:styleId="D022915E8F2141EA9CE898C741652225">
    <w:name w:val="D022915E8F2141EA9CE898C741652225"/>
  </w:style>
  <w:style w:type="paragraph" w:customStyle="1" w:styleId="FD2F9FE2827A4A6493D0737D0A456F5F">
    <w:name w:val="FD2F9FE2827A4A6493D0737D0A456F5F"/>
  </w:style>
  <w:style w:type="paragraph" w:customStyle="1" w:styleId="B76036C152544FAC9C16574BD5B4077A">
    <w:name w:val="B76036C152544FAC9C16574BD5B4077A"/>
  </w:style>
  <w:style w:type="paragraph" w:customStyle="1" w:styleId="C0EFA42DDB7444C6BD69B1900AA82A55">
    <w:name w:val="C0EFA42DDB7444C6BD69B1900AA82A55"/>
  </w:style>
  <w:style w:type="paragraph" w:customStyle="1" w:styleId="1F59B9DDF5A141DAAE21ADBA3CB97846">
    <w:name w:val="1F59B9DDF5A141DAAE21ADBA3CB97846"/>
  </w:style>
  <w:style w:type="paragraph" w:customStyle="1" w:styleId="A8E2601CBE3F4B9D9E8EA5967039B774">
    <w:name w:val="A8E2601CBE3F4B9D9E8EA5967039B774"/>
  </w:style>
  <w:style w:type="paragraph" w:customStyle="1" w:styleId="83C2A65546FE4BE99F4031D4B1826D3D">
    <w:name w:val="83C2A65546FE4BE99F4031D4B1826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31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&lt;Objective&gt;</vt:lpstr>
      <vt:lpstr>&lt;Education&gt;</vt:lpstr>
      <vt:lpstr>    Bachelor of Applied Science in software engineering (CO-OP)</vt:lpstr>
      <vt:lpstr>    Diploma of Collegial Studies in Natural Science</vt:lpstr>
      <vt:lpstr>    High school diploma</vt:lpstr>
      <vt:lpstr>&lt;Skills &amp; Abilities&gt;</vt:lpstr>
      <vt:lpstr>    Languages</vt:lpstr>
      <vt:lpstr>    Projects</vt:lpstr>
      <vt:lpstr>    Computer</vt:lpstr>
      <vt:lpstr>    Communication </vt:lpstr>
      <vt:lpstr>        Written skills </vt:lpstr>
      <vt:lpstr>        Oral communications </vt:lpstr>
      <vt:lpstr>&lt;Experience&gt;</vt:lpstr>
      <vt:lpstr>    &lt;Job Title 1&gt; | &lt;Company&gt; | &lt;Dates From&gt; - &lt;To&gt;</vt:lpstr>
      <vt:lpstr>    &lt;job title 2&gt; | &lt;Company&gt; | &lt;Dates From&gt; - &lt;To&gt;</vt:lpstr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Marianne Dery</dc:creator>
  <cp:keywords/>
  <dc:description>Marianne Dery</dc:description>
  <cp:lastModifiedBy>Marianne Dery</cp:lastModifiedBy>
  <cp:revision>12</cp:revision>
  <dcterms:created xsi:type="dcterms:W3CDTF">2019-10-10T16:33:00Z</dcterms:created>
  <dcterms:modified xsi:type="dcterms:W3CDTF">2019-10-10T17:04:00Z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